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9F2" w:rsidRDefault="004B1BA3" w:rsidP="004B1BA3">
      <w:pPr>
        <w:jc w:val="center"/>
        <w:rPr>
          <w:sz w:val="56"/>
          <w:u w:val="single"/>
        </w:rPr>
      </w:pPr>
      <w:r>
        <w:rPr>
          <w:noProof/>
          <w:sz w:val="56"/>
          <w:u w:val="single"/>
          <w:lang w:eastAsia="zh-CN"/>
        </w:rPr>
        <w:drawing>
          <wp:anchor distT="0" distB="0" distL="114300" distR="114300" simplePos="0" relativeHeight="251658240" behindDoc="0" locked="0" layoutInCell="1" allowOverlap="1" wp14:anchorId="24CEDC3B" wp14:editId="2EE37F74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5934075" cy="4457700"/>
            <wp:effectExtent l="0" t="0" r="9525" b="0"/>
            <wp:wrapNone/>
            <wp:docPr id="1" name="Picture 1" descr="C:\Users\Massala Gabriel\Desktop\Team's Phase1\photos\_storage_emulated_0_tencent_MicroMsg_359e06dae45e8ad30fae2492205b7664_image2_8e_d4_8ed437b1a64ec86e6fc7c626f7f594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sala Gabriel\Desktop\Team's Phase1\photos\_storage_emulated_0_tencent_MicroMsg_359e06dae45e8ad30fae2492205b7664_image2_8e_d4_8ed437b1a64ec86e6fc7c626f7f5946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1BA3">
        <w:rPr>
          <w:sz w:val="56"/>
          <w:u w:val="single"/>
        </w:rPr>
        <w:t>SCENARIO 1:</w:t>
      </w:r>
    </w:p>
    <w:p w:rsidR="004B1BA3" w:rsidRDefault="004B1BA3" w:rsidP="004B1BA3">
      <w:pPr>
        <w:jc w:val="center"/>
        <w:rPr>
          <w:sz w:val="56"/>
          <w:u w:val="single"/>
        </w:rPr>
      </w:pPr>
    </w:p>
    <w:p w:rsidR="004B1BA3" w:rsidRDefault="004B1BA3" w:rsidP="004B1BA3">
      <w:pPr>
        <w:jc w:val="center"/>
        <w:rPr>
          <w:sz w:val="56"/>
          <w:u w:val="single"/>
        </w:rPr>
      </w:pPr>
    </w:p>
    <w:p w:rsidR="004B1BA3" w:rsidRDefault="004B1BA3" w:rsidP="004B1BA3">
      <w:pPr>
        <w:jc w:val="center"/>
        <w:rPr>
          <w:sz w:val="56"/>
          <w:u w:val="single"/>
        </w:rPr>
      </w:pPr>
    </w:p>
    <w:p w:rsidR="004B1BA3" w:rsidRDefault="004B1BA3" w:rsidP="004B1BA3">
      <w:pPr>
        <w:jc w:val="center"/>
        <w:rPr>
          <w:sz w:val="56"/>
          <w:u w:val="single"/>
        </w:rPr>
      </w:pPr>
    </w:p>
    <w:p w:rsidR="004B1BA3" w:rsidRDefault="004B1BA3" w:rsidP="004B1BA3">
      <w:pPr>
        <w:jc w:val="center"/>
        <w:rPr>
          <w:sz w:val="56"/>
          <w:u w:val="single"/>
        </w:rPr>
      </w:pPr>
    </w:p>
    <w:p w:rsidR="004B1BA3" w:rsidRDefault="004B1BA3" w:rsidP="004B1BA3">
      <w:pPr>
        <w:jc w:val="center"/>
        <w:rPr>
          <w:sz w:val="56"/>
          <w:u w:val="single"/>
        </w:rPr>
      </w:pPr>
    </w:p>
    <w:p w:rsidR="004B1BA3" w:rsidRDefault="004B1BA3" w:rsidP="004B1BA3">
      <w:pPr>
        <w:jc w:val="center"/>
        <w:rPr>
          <w:sz w:val="56"/>
          <w:u w:val="single"/>
        </w:rPr>
      </w:pPr>
    </w:p>
    <w:p w:rsidR="004B1BA3" w:rsidRDefault="004B1BA3" w:rsidP="004B1BA3">
      <w:pPr>
        <w:jc w:val="center"/>
        <w:rPr>
          <w:sz w:val="56"/>
          <w:u w:val="single"/>
        </w:rPr>
      </w:pPr>
    </w:p>
    <w:p w:rsidR="004B1BA3" w:rsidRDefault="004B1BA3" w:rsidP="004B1BA3">
      <w:pPr>
        <w:jc w:val="center"/>
        <w:rPr>
          <w:sz w:val="56"/>
          <w:u w:val="single"/>
        </w:rPr>
      </w:pPr>
    </w:p>
    <w:p w:rsidR="004B1BA3" w:rsidRDefault="004B1BA3" w:rsidP="004B1BA3">
      <w:pPr>
        <w:jc w:val="center"/>
        <w:rPr>
          <w:sz w:val="56"/>
          <w:u w:val="single"/>
        </w:rPr>
      </w:pPr>
    </w:p>
    <w:p w:rsidR="004B1BA3" w:rsidRDefault="004B1BA3" w:rsidP="004B1BA3">
      <w:pPr>
        <w:jc w:val="center"/>
        <w:rPr>
          <w:sz w:val="56"/>
          <w:u w:val="single"/>
        </w:rPr>
      </w:pPr>
    </w:p>
    <w:p w:rsidR="004B1BA3" w:rsidRDefault="004B1BA3" w:rsidP="004B1BA3">
      <w:pPr>
        <w:pStyle w:val="ListParagraph"/>
        <w:numPr>
          <w:ilvl w:val="0"/>
          <w:numId w:val="1"/>
        </w:numPr>
      </w:pPr>
      <w:r>
        <w:t>A friend asking another to help him with his computer problem</w:t>
      </w:r>
    </w:p>
    <w:p w:rsidR="004B1BA3" w:rsidRDefault="004B1BA3" w:rsidP="004B1BA3">
      <w:pPr>
        <w:pStyle w:val="ListParagraph"/>
        <w:numPr>
          <w:ilvl w:val="0"/>
          <w:numId w:val="1"/>
        </w:numPr>
      </w:pPr>
      <w:r>
        <w:t>The second one doesn’t understand because he doesn’t know what the other one is talking about</w:t>
      </w:r>
    </w:p>
    <w:p w:rsidR="004B1BA3" w:rsidRDefault="004B1BA3" w:rsidP="004B1BA3">
      <w:pPr>
        <w:pStyle w:val="ListParagraph"/>
        <w:numPr>
          <w:ilvl w:val="0"/>
          <w:numId w:val="1"/>
        </w:numPr>
      </w:pPr>
      <w:r>
        <w:t>Then the first one show an dictionary app on his phone</w:t>
      </w:r>
    </w:p>
    <w:p w:rsidR="004B1BA3" w:rsidRDefault="004B1BA3" w:rsidP="004B1BA3">
      <w:pPr>
        <w:pStyle w:val="ListParagraph"/>
        <w:numPr>
          <w:ilvl w:val="0"/>
          <w:numId w:val="1"/>
        </w:numPr>
      </w:pPr>
      <w:r>
        <w:t>He zooms it until the second one sees clearly</w:t>
      </w:r>
    </w:p>
    <w:p w:rsidR="004B1BA3" w:rsidRDefault="00221E0F" w:rsidP="004B1BA3">
      <w:pPr>
        <w:pStyle w:val="ListParagraph"/>
        <w:numPr>
          <w:ilvl w:val="0"/>
          <w:numId w:val="1"/>
        </w:numPr>
      </w:pPr>
      <w:r>
        <w:t>A display of words appear after a search</w:t>
      </w:r>
    </w:p>
    <w:p w:rsidR="00221E0F" w:rsidRDefault="00221E0F" w:rsidP="004B1BA3">
      <w:pPr>
        <w:pStyle w:val="ListParagraph"/>
        <w:numPr>
          <w:ilvl w:val="0"/>
          <w:numId w:val="1"/>
        </w:numPr>
      </w:pPr>
      <w:r>
        <w:t>He finds the word with an explanation and a picture of it</w:t>
      </w:r>
    </w:p>
    <w:p w:rsidR="00221E0F" w:rsidRDefault="00221E0F" w:rsidP="004B1BA3">
      <w:pPr>
        <w:pStyle w:val="ListParagraph"/>
        <w:numPr>
          <w:ilvl w:val="0"/>
          <w:numId w:val="1"/>
        </w:numPr>
      </w:pPr>
      <w:r>
        <w:t>The second friends knows what the other one is talking about then agrees to help him.</w:t>
      </w:r>
    </w:p>
    <w:p w:rsidR="00221E0F" w:rsidRDefault="00221E0F" w:rsidP="00221E0F"/>
    <w:p w:rsidR="00221E0F" w:rsidRDefault="00221E0F" w:rsidP="00221E0F"/>
    <w:p w:rsidR="00221E0F" w:rsidRDefault="00221E0F" w:rsidP="00221E0F"/>
    <w:p w:rsidR="00221E0F" w:rsidRDefault="00221E0F" w:rsidP="00221E0F"/>
    <w:p w:rsidR="00221E0F" w:rsidRDefault="00221E0F" w:rsidP="00221E0F"/>
    <w:p w:rsidR="00221E0F" w:rsidRDefault="00221E0F" w:rsidP="00221E0F"/>
    <w:p w:rsidR="00221E0F" w:rsidRDefault="00221E0F" w:rsidP="00221E0F"/>
    <w:p w:rsidR="00221E0F" w:rsidRDefault="00221E0F" w:rsidP="00221E0F">
      <w:pPr>
        <w:jc w:val="center"/>
        <w:rPr>
          <w:sz w:val="56"/>
          <w:u w:val="single"/>
        </w:rPr>
      </w:pPr>
      <w:r w:rsidRPr="00221E0F">
        <w:rPr>
          <w:sz w:val="56"/>
          <w:u w:val="single"/>
        </w:rPr>
        <w:lastRenderedPageBreak/>
        <w:t>SCENARIO 2</w:t>
      </w:r>
      <w:r>
        <w:rPr>
          <w:noProof/>
          <w:sz w:val="56"/>
          <w:u w:val="single"/>
          <w:lang w:eastAsia="zh-CN"/>
        </w:rPr>
        <w:drawing>
          <wp:inline distT="0" distB="0" distL="0" distR="0">
            <wp:extent cx="5934075" cy="4457700"/>
            <wp:effectExtent l="0" t="0" r="9525" b="0"/>
            <wp:docPr id="2" name="Picture 2" descr="C:\Users\Massala Gabriel\Desktop\Team's Phase1\photos\_storage_emulated_0_tencent_MicroMsg_359e06dae45e8ad30fae2492205b7664_image2_91_4d_914d0c2cf71395f552cec5876b9b1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sala Gabriel\Desktop\Team's Phase1\photos\_storage_emulated_0_tencent_MicroMsg_359e06dae45e8ad30fae2492205b7664_image2_91_4d_914d0c2cf71395f552cec5876b9b105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0F" w:rsidRDefault="00221E0F" w:rsidP="00221E0F">
      <w:pPr>
        <w:jc w:val="center"/>
        <w:rPr>
          <w:sz w:val="56"/>
          <w:u w:val="single"/>
        </w:rPr>
      </w:pPr>
    </w:p>
    <w:p w:rsidR="00221E0F" w:rsidRDefault="00221E0F" w:rsidP="00221E0F">
      <w:pPr>
        <w:pStyle w:val="ListParagraph"/>
        <w:numPr>
          <w:ilvl w:val="0"/>
          <w:numId w:val="2"/>
        </w:numPr>
      </w:pPr>
      <w:r>
        <w:t>A student studying with his computer but having no access to the internet</w:t>
      </w:r>
    </w:p>
    <w:p w:rsidR="00221E0F" w:rsidRDefault="00221E0F" w:rsidP="00221E0F">
      <w:pPr>
        <w:pStyle w:val="ListParagraph"/>
        <w:numPr>
          <w:ilvl w:val="0"/>
          <w:numId w:val="2"/>
        </w:numPr>
      </w:pPr>
      <w:r>
        <w:t>Then he finds a word that he doesn’t understand</w:t>
      </w:r>
    </w:p>
    <w:p w:rsidR="00221E0F" w:rsidRDefault="00221E0F" w:rsidP="00221E0F">
      <w:pPr>
        <w:pStyle w:val="ListParagraph"/>
        <w:numPr>
          <w:ilvl w:val="0"/>
          <w:numId w:val="2"/>
        </w:numPr>
      </w:pPr>
      <w:r>
        <w:t>After a long time he decide to use the app on his phone</w:t>
      </w:r>
    </w:p>
    <w:p w:rsidR="00221E0F" w:rsidRDefault="00221E0F" w:rsidP="00221E0F">
      <w:pPr>
        <w:pStyle w:val="ListParagraph"/>
        <w:numPr>
          <w:ilvl w:val="0"/>
          <w:numId w:val="2"/>
        </w:numPr>
      </w:pPr>
      <w:r>
        <w:t>Zooms to see clearly</w:t>
      </w:r>
    </w:p>
    <w:p w:rsidR="00221E0F" w:rsidRDefault="00221E0F" w:rsidP="00221E0F">
      <w:pPr>
        <w:pStyle w:val="ListParagraph"/>
        <w:numPr>
          <w:ilvl w:val="0"/>
          <w:numId w:val="2"/>
        </w:numPr>
      </w:pPr>
      <w:r>
        <w:t>Perform a search, finds the word</w:t>
      </w:r>
    </w:p>
    <w:p w:rsidR="00221E0F" w:rsidRDefault="00221E0F" w:rsidP="00221E0F">
      <w:pPr>
        <w:pStyle w:val="ListParagraph"/>
        <w:numPr>
          <w:ilvl w:val="0"/>
          <w:numId w:val="2"/>
        </w:numPr>
      </w:pPr>
      <w:r>
        <w:t>Then an explanation with a photo</w:t>
      </w:r>
    </w:p>
    <w:p w:rsidR="00221E0F" w:rsidRDefault="00221E0F" w:rsidP="00221E0F">
      <w:pPr>
        <w:pStyle w:val="ListParagraph"/>
        <w:numPr>
          <w:ilvl w:val="0"/>
          <w:numId w:val="2"/>
        </w:numPr>
      </w:pPr>
      <w:r>
        <w:t>He’s happy and can go back to study</w:t>
      </w:r>
    </w:p>
    <w:p w:rsidR="00FD08CE" w:rsidRDefault="00FD08CE" w:rsidP="00FD08CE"/>
    <w:p w:rsidR="00FD08CE" w:rsidRDefault="00FD08CE" w:rsidP="00FD08CE"/>
    <w:p w:rsidR="00FD08CE" w:rsidRDefault="00FD08CE" w:rsidP="00FD08CE"/>
    <w:p w:rsidR="00FD08CE" w:rsidRPr="004A5DE0" w:rsidRDefault="00FD08CE" w:rsidP="00FD08CE">
      <w:pPr>
        <w:rPr>
          <w:sz w:val="28"/>
          <w:u w:val="single"/>
        </w:rPr>
      </w:pPr>
      <w:r w:rsidRPr="004A5DE0">
        <w:rPr>
          <w:sz w:val="28"/>
          <w:u w:val="single"/>
        </w:rPr>
        <w:t>USE CASE 1:</w:t>
      </w:r>
    </w:p>
    <w:p w:rsidR="00FD08CE" w:rsidRDefault="00FD08CE" w:rsidP="00FD08CE"/>
    <w:p w:rsidR="00FD08CE" w:rsidRDefault="00FD08CE" w:rsidP="00FD08CE">
      <w:r>
        <w:t>Precondition – searches have been saved in history</w:t>
      </w:r>
    </w:p>
    <w:p w:rsidR="00FD08CE" w:rsidRDefault="00FD08CE" w:rsidP="00FD08CE"/>
    <w:p w:rsidR="00FD08CE" w:rsidRDefault="00FD08CE" w:rsidP="00FD08CE">
      <w:r>
        <w:t>Description:</w:t>
      </w:r>
    </w:p>
    <w:p w:rsidR="00FD08CE" w:rsidRDefault="00FD08CE" w:rsidP="00FD08CE">
      <w:r>
        <w:t xml:space="preserve"> When the layout search is refreshed, all saved searches in the search tag view.</w:t>
      </w:r>
    </w:p>
    <w:p w:rsidR="00FD08CE" w:rsidRDefault="00FD08CE" w:rsidP="00FD08CE">
      <w:proofErr w:type="spellStart"/>
      <w:r>
        <w:lastRenderedPageBreak/>
        <w:t>PostCondition</w:t>
      </w:r>
      <w:proofErr w:type="spellEnd"/>
      <w:r>
        <w:t>:</w:t>
      </w:r>
    </w:p>
    <w:p w:rsidR="00FD08CE" w:rsidRDefault="00FD08CE" w:rsidP="00FD08CE">
      <w:r>
        <w:t>All saves search queries show in time order in the search tag area</w:t>
      </w:r>
    </w:p>
    <w:p w:rsidR="00FD08CE" w:rsidRDefault="00FD08CE" w:rsidP="00FD08CE"/>
    <w:p w:rsidR="00FD08CE" w:rsidRDefault="00FD08CE" w:rsidP="00FD08CE"/>
    <w:p w:rsidR="00FD08CE" w:rsidRPr="004A5DE0" w:rsidRDefault="00FD08CE" w:rsidP="00FD08CE">
      <w:pPr>
        <w:rPr>
          <w:sz w:val="28"/>
          <w:u w:val="single"/>
        </w:rPr>
      </w:pPr>
      <w:r w:rsidRPr="004A5DE0">
        <w:rPr>
          <w:sz w:val="28"/>
          <w:u w:val="single"/>
        </w:rPr>
        <w:t>USE CASE 2:</w:t>
      </w:r>
    </w:p>
    <w:p w:rsidR="00FD08CE" w:rsidRDefault="00FD08CE" w:rsidP="00FD08CE"/>
    <w:p w:rsidR="00FD08CE" w:rsidRDefault="00FD08CE" w:rsidP="00FD08CE">
      <w:r>
        <w:t>Precondition – searches results</w:t>
      </w:r>
    </w:p>
    <w:p w:rsidR="00FD08CE" w:rsidRDefault="00FD08CE" w:rsidP="00FD08CE"/>
    <w:p w:rsidR="00FD08CE" w:rsidRDefault="00FD08CE" w:rsidP="00FD08CE">
      <w:r>
        <w:t>Description:</w:t>
      </w:r>
    </w:p>
    <w:p w:rsidR="00FD08CE" w:rsidRDefault="006E41CD" w:rsidP="00FD08CE">
      <w:r>
        <w:t>All the searches are displayed after enter a word</w:t>
      </w:r>
    </w:p>
    <w:p w:rsidR="006E41CD" w:rsidRDefault="006E41CD" w:rsidP="00FD08CE"/>
    <w:p w:rsidR="006E41CD" w:rsidRDefault="006E41CD" w:rsidP="00FD08CE">
      <w:proofErr w:type="spellStart"/>
      <w:r>
        <w:t>PostCondition</w:t>
      </w:r>
      <w:proofErr w:type="spellEnd"/>
      <w:r>
        <w:t>:</w:t>
      </w:r>
    </w:p>
    <w:p w:rsidR="006E41CD" w:rsidRDefault="006E41CD" w:rsidP="00FD08CE">
      <w:r>
        <w:t>Results are shown after click to a word</w:t>
      </w:r>
    </w:p>
    <w:p w:rsidR="006E41CD" w:rsidRDefault="006E41CD" w:rsidP="00FD08CE"/>
    <w:p w:rsidR="006E41CD" w:rsidRDefault="006E41CD" w:rsidP="00FD08CE"/>
    <w:p w:rsidR="006E41CD" w:rsidRPr="004A5DE0" w:rsidRDefault="006E41CD" w:rsidP="00FD08CE">
      <w:pPr>
        <w:rPr>
          <w:sz w:val="28"/>
          <w:u w:val="single"/>
        </w:rPr>
      </w:pPr>
      <w:r w:rsidRPr="004A5DE0">
        <w:rPr>
          <w:sz w:val="28"/>
          <w:u w:val="single"/>
        </w:rPr>
        <w:t>USE CASE 3:</w:t>
      </w:r>
    </w:p>
    <w:p w:rsidR="006E41CD" w:rsidRDefault="006E41CD" w:rsidP="00FD08CE"/>
    <w:p w:rsidR="006E41CD" w:rsidRDefault="006E41CD" w:rsidP="00FD08CE">
      <w:r>
        <w:t>Precondition – photo</w:t>
      </w:r>
    </w:p>
    <w:p w:rsidR="006E41CD" w:rsidRDefault="006E41CD" w:rsidP="00FD08CE"/>
    <w:p w:rsidR="006E41CD" w:rsidRDefault="006E41CD" w:rsidP="00FD08CE">
      <w:r>
        <w:t>Description:</w:t>
      </w:r>
    </w:p>
    <w:p w:rsidR="006E41CD" w:rsidRDefault="006E41CD" w:rsidP="00FD08CE">
      <w:r>
        <w:t>A photo icon is shown after a word result</w:t>
      </w:r>
    </w:p>
    <w:p w:rsidR="006E41CD" w:rsidRDefault="006E41CD" w:rsidP="00FD08CE"/>
    <w:p w:rsidR="006E41CD" w:rsidRDefault="006E41CD" w:rsidP="00FD08CE">
      <w:proofErr w:type="spellStart"/>
      <w:r>
        <w:t>PostCondition</w:t>
      </w:r>
      <w:proofErr w:type="spellEnd"/>
      <w:r>
        <w:t>:</w:t>
      </w:r>
    </w:p>
    <w:p w:rsidR="006E41CD" w:rsidRDefault="006E41CD" w:rsidP="00FD08CE">
      <w:r>
        <w:t>A photo of a word is shown after a click on it</w:t>
      </w:r>
    </w:p>
    <w:p w:rsidR="006E41CD" w:rsidRDefault="006E41CD" w:rsidP="00FD08CE"/>
    <w:p w:rsidR="006E41CD" w:rsidRDefault="006E41CD" w:rsidP="00FD08CE"/>
    <w:p w:rsidR="006E41CD" w:rsidRPr="004A5DE0" w:rsidRDefault="006E41CD" w:rsidP="00FD08CE">
      <w:pPr>
        <w:rPr>
          <w:sz w:val="28"/>
          <w:u w:val="single"/>
        </w:rPr>
      </w:pPr>
      <w:r w:rsidRPr="004A5DE0">
        <w:rPr>
          <w:sz w:val="28"/>
          <w:u w:val="single"/>
        </w:rPr>
        <w:t>USE CASE 4:</w:t>
      </w:r>
    </w:p>
    <w:p w:rsidR="006E41CD" w:rsidRDefault="006E41CD" w:rsidP="00FD08CE"/>
    <w:p w:rsidR="006E41CD" w:rsidRDefault="006E41CD" w:rsidP="00FD08CE">
      <w:r>
        <w:t>Precondition – Settings</w:t>
      </w:r>
    </w:p>
    <w:p w:rsidR="006E41CD" w:rsidRDefault="006E41CD" w:rsidP="00FD08CE"/>
    <w:p w:rsidR="006E41CD" w:rsidRDefault="006E41CD" w:rsidP="00FD08CE">
      <w:r>
        <w:t>Description:</w:t>
      </w:r>
    </w:p>
    <w:p w:rsidR="006E41CD" w:rsidRDefault="006E41CD" w:rsidP="00FD08CE">
      <w:r>
        <w:t>After click on setting icon, a display is showed</w:t>
      </w:r>
    </w:p>
    <w:p w:rsidR="006E41CD" w:rsidRDefault="006E41CD" w:rsidP="00FD08CE"/>
    <w:p w:rsidR="006E41CD" w:rsidRDefault="006E41CD" w:rsidP="00FD08CE">
      <w:proofErr w:type="spellStart"/>
      <w:r>
        <w:t>PostCondition</w:t>
      </w:r>
      <w:proofErr w:type="spellEnd"/>
      <w:r>
        <w:t>:</w:t>
      </w:r>
    </w:p>
    <w:p w:rsidR="006E41CD" w:rsidRDefault="006E41CD" w:rsidP="00FD08CE">
      <w:r>
        <w:t>Settings about display of the app are showed</w:t>
      </w:r>
    </w:p>
    <w:p w:rsidR="006E41CD" w:rsidRDefault="006E41CD" w:rsidP="00FD08CE"/>
    <w:p w:rsidR="006E41CD" w:rsidRDefault="006E41CD" w:rsidP="00FD08CE"/>
    <w:p w:rsidR="006E41CD" w:rsidRPr="004A5DE0" w:rsidRDefault="006E41CD" w:rsidP="00FD08CE">
      <w:pPr>
        <w:rPr>
          <w:sz w:val="28"/>
          <w:u w:val="single"/>
        </w:rPr>
      </w:pPr>
      <w:r w:rsidRPr="004A5DE0">
        <w:rPr>
          <w:sz w:val="28"/>
          <w:u w:val="single"/>
        </w:rPr>
        <w:t>USE CASE 5:</w:t>
      </w:r>
    </w:p>
    <w:p w:rsidR="006E41CD" w:rsidRDefault="006E41CD" w:rsidP="00FD08CE"/>
    <w:p w:rsidR="006E41CD" w:rsidRDefault="006E41CD" w:rsidP="00FD08CE">
      <w:r>
        <w:t xml:space="preserve">Precondition: </w:t>
      </w:r>
      <w:proofErr w:type="spellStart"/>
      <w:r>
        <w:t>google</w:t>
      </w:r>
      <w:proofErr w:type="spellEnd"/>
      <w:r>
        <w:t xml:space="preserve"> search</w:t>
      </w:r>
    </w:p>
    <w:p w:rsidR="006E41CD" w:rsidRDefault="006E41CD" w:rsidP="00FD08CE"/>
    <w:p w:rsidR="006E41CD" w:rsidRDefault="006E41CD" w:rsidP="00FD08CE"/>
    <w:p w:rsidR="006E41CD" w:rsidRDefault="006E41CD" w:rsidP="00FD08CE">
      <w:r>
        <w:t>Description:</w:t>
      </w:r>
    </w:p>
    <w:p w:rsidR="006E41CD" w:rsidRDefault="006E41CD" w:rsidP="00FD08CE">
      <w:r>
        <w:t xml:space="preserve">After </w:t>
      </w:r>
      <w:r w:rsidR="00690243">
        <w:t>results a Google</w:t>
      </w:r>
      <w:r>
        <w:t xml:space="preserve"> icon is showed </w:t>
      </w:r>
      <w:r w:rsidR="00690243">
        <w:t>so we can navigate in case we are not satisfied</w:t>
      </w:r>
    </w:p>
    <w:p w:rsidR="00690243" w:rsidRDefault="00690243" w:rsidP="00FD08CE"/>
    <w:p w:rsidR="00690243" w:rsidRDefault="00690243" w:rsidP="00FD08CE">
      <w:proofErr w:type="spellStart"/>
      <w:r>
        <w:t>PostCondition</w:t>
      </w:r>
      <w:proofErr w:type="spellEnd"/>
      <w:r>
        <w:t>:</w:t>
      </w:r>
    </w:p>
    <w:p w:rsidR="00690243" w:rsidRDefault="00690243" w:rsidP="00FD08CE">
      <w:r>
        <w:lastRenderedPageBreak/>
        <w:t>After a click, a Google website is displayed and the explanation of the word that you are looking for is on it</w:t>
      </w:r>
    </w:p>
    <w:p w:rsidR="00690243" w:rsidRDefault="00690243" w:rsidP="00FD08CE"/>
    <w:p w:rsidR="00690243" w:rsidRPr="004A5DE0" w:rsidRDefault="00690243" w:rsidP="00FD08CE">
      <w:pPr>
        <w:rPr>
          <w:sz w:val="28"/>
          <w:u w:val="single"/>
        </w:rPr>
      </w:pPr>
      <w:bookmarkStart w:id="0" w:name="_GoBack"/>
      <w:r w:rsidRPr="004A5DE0">
        <w:rPr>
          <w:sz w:val="28"/>
          <w:u w:val="single"/>
        </w:rPr>
        <w:t>USE CASE 6:</w:t>
      </w:r>
    </w:p>
    <w:bookmarkEnd w:id="0"/>
    <w:p w:rsidR="00690243" w:rsidRDefault="00690243" w:rsidP="00FD08CE"/>
    <w:p w:rsidR="00690243" w:rsidRDefault="00690243" w:rsidP="00FD08CE">
      <w:proofErr w:type="spellStart"/>
      <w:r>
        <w:t>Preconditon</w:t>
      </w:r>
      <w:proofErr w:type="spellEnd"/>
      <w:r>
        <w:t>: Wikipedia search</w:t>
      </w:r>
    </w:p>
    <w:p w:rsidR="00690243" w:rsidRDefault="00690243" w:rsidP="00FD08CE"/>
    <w:p w:rsidR="00690243" w:rsidRDefault="00690243" w:rsidP="00690243">
      <w:r>
        <w:t xml:space="preserve">After </w:t>
      </w:r>
      <w:r>
        <w:t>results a Wikipedia</w:t>
      </w:r>
      <w:r>
        <w:t xml:space="preserve"> icon is showed so we can navigate in case we are not satisfied</w:t>
      </w:r>
    </w:p>
    <w:p w:rsidR="00690243" w:rsidRDefault="00690243" w:rsidP="00690243"/>
    <w:p w:rsidR="00690243" w:rsidRDefault="00690243" w:rsidP="00690243">
      <w:proofErr w:type="spellStart"/>
      <w:r>
        <w:t>PostCondition</w:t>
      </w:r>
      <w:proofErr w:type="spellEnd"/>
      <w:r>
        <w:t>:</w:t>
      </w:r>
    </w:p>
    <w:p w:rsidR="00690243" w:rsidRDefault="00690243" w:rsidP="00690243">
      <w:r>
        <w:t xml:space="preserve">After </w:t>
      </w:r>
      <w:r>
        <w:t>a click, a Wikipedia</w:t>
      </w:r>
      <w:r>
        <w:t xml:space="preserve"> website is displayed and the explanation of the word that you are looking for is on it</w:t>
      </w:r>
    </w:p>
    <w:p w:rsidR="00690243" w:rsidRPr="006E41CD" w:rsidRDefault="00690243" w:rsidP="00FD08CE">
      <w:pPr>
        <w:rPr>
          <w:sz w:val="24"/>
        </w:rPr>
      </w:pPr>
    </w:p>
    <w:p w:rsidR="00FD08CE" w:rsidRPr="00221E0F" w:rsidRDefault="00FD08CE" w:rsidP="00FD08CE"/>
    <w:sectPr w:rsidR="00FD08CE" w:rsidRPr="0022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95B"/>
    <w:multiLevelType w:val="hybridMultilevel"/>
    <w:tmpl w:val="D38AD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B3F6B"/>
    <w:multiLevelType w:val="hybridMultilevel"/>
    <w:tmpl w:val="EF52A254"/>
    <w:lvl w:ilvl="0" w:tplc="35EACE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A3"/>
    <w:rsid w:val="00221E0F"/>
    <w:rsid w:val="004A5DE0"/>
    <w:rsid w:val="004B1BA3"/>
    <w:rsid w:val="00690243"/>
    <w:rsid w:val="006E41CD"/>
    <w:rsid w:val="008979F2"/>
    <w:rsid w:val="00FD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612D5-45AB-4C9B-8792-0AD1F069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sala%20Gabrie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104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Massala Gabriel</dc:creator>
  <cp:keywords/>
  <dc:description/>
  <cp:lastModifiedBy>Massala Gabriel</cp:lastModifiedBy>
  <cp:revision>2</cp:revision>
  <dcterms:created xsi:type="dcterms:W3CDTF">2015-03-25T12:23:00Z</dcterms:created>
  <dcterms:modified xsi:type="dcterms:W3CDTF">2015-03-25T14:07:00Z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